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4E5E" w14:textId="77777777" w:rsidR="002A5C0A" w:rsidRDefault="002A5C0A" w:rsidP="007C77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Institute of Technology, Nirma University </w:t>
      </w:r>
    </w:p>
    <w:p w14:paraId="10FB29F8" w14:textId="7D54E752" w:rsidR="007C77D9" w:rsidRPr="002A5C0A" w:rsidRDefault="000E3DF5" w:rsidP="007C77D9">
      <w:pPr>
        <w:jc w:val="center"/>
        <w:rPr>
          <w:b/>
          <w:sz w:val="28"/>
          <w:szCs w:val="28"/>
        </w:rPr>
      </w:pPr>
      <w:r w:rsidRPr="002A5C0A">
        <w:rPr>
          <w:b/>
          <w:sz w:val="28"/>
          <w:szCs w:val="28"/>
        </w:rPr>
        <w:t>Community Service</w:t>
      </w:r>
      <w:r w:rsidR="00F246B9">
        <w:rPr>
          <w:b/>
          <w:sz w:val="28"/>
          <w:szCs w:val="28"/>
        </w:rPr>
        <w:t>s</w:t>
      </w:r>
      <w:r w:rsidR="007C77D9" w:rsidRPr="002A5C0A">
        <w:rPr>
          <w:b/>
          <w:sz w:val="28"/>
          <w:szCs w:val="28"/>
        </w:rPr>
        <w:t xml:space="preserve"> </w:t>
      </w:r>
      <w:proofErr w:type="spellStart"/>
      <w:r w:rsidR="00B53B4C">
        <w:rPr>
          <w:b/>
          <w:sz w:val="28"/>
          <w:szCs w:val="28"/>
        </w:rPr>
        <w:t>Intenship</w:t>
      </w:r>
      <w:proofErr w:type="spellEnd"/>
      <w:r w:rsidR="00B53B4C">
        <w:rPr>
          <w:b/>
          <w:sz w:val="28"/>
          <w:szCs w:val="28"/>
        </w:rPr>
        <w:t xml:space="preserve"> - 2023</w:t>
      </w:r>
    </w:p>
    <w:p w14:paraId="0E85D3F5" w14:textId="77777777" w:rsidR="004D0625" w:rsidRPr="002A5C0A" w:rsidRDefault="007C77D9" w:rsidP="007C77D9">
      <w:pPr>
        <w:jc w:val="center"/>
        <w:rPr>
          <w:b/>
          <w:sz w:val="28"/>
          <w:szCs w:val="28"/>
        </w:rPr>
      </w:pPr>
      <w:r w:rsidRPr="002A5C0A">
        <w:rPr>
          <w:b/>
          <w:sz w:val="28"/>
          <w:szCs w:val="28"/>
        </w:rPr>
        <w:t>Format of Report</w:t>
      </w:r>
    </w:p>
    <w:p w14:paraId="3F210EB5" w14:textId="77777777" w:rsidR="007C77D9" w:rsidRDefault="007C77D9"/>
    <w:p w14:paraId="723E1223" w14:textId="77777777" w:rsidR="00EA3A69" w:rsidRDefault="00EA3A69">
      <w:pPr>
        <w:rPr>
          <w:b/>
        </w:rPr>
      </w:pPr>
    </w:p>
    <w:p w14:paraId="524AC77E" w14:textId="77777777" w:rsidR="007C77D9" w:rsidRDefault="007C77D9">
      <w:pPr>
        <w:rPr>
          <w:b/>
        </w:rPr>
      </w:pPr>
      <w:r w:rsidRPr="002A5C0A">
        <w:rPr>
          <w:b/>
        </w:rPr>
        <w:t>General instructions:</w:t>
      </w:r>
    </w:p>
    <w:p w14:paraId="19D41381" w14:textId="77777777" w:rsidR="002A5C0A" w:rsidRPr="002A5C0A" w:rsidRDefault="002A5C0A">
      <w:pPr>
        <w:rPr>
          <w:b/>
        </w:rPr>
      </w:pPr>
    </w:p>
    <w:p w14:paraId="0328E79F" w14:textId="6DBA1D41" w:rsidR="007C77D9" w:rsidRDefault="007C77D9" w:rsidP="00B53B4C">
      <w:pPr>
        <w:ind w:left="284" w:hanging="284"/>
        <w:jc w:val="both"/>
      </w:pPr>
      <w:r>
        <w:t xml:space="preserve">1. This is the format of the </w:t>
      </w:r>
      <w:r w:rsidR="002A5C0A">
        <w:t>r</w:t>
      </w:r>
      <w:r>
        <w:t xml:space="preserve">eport that </w:t>
      </w:r>
      <w:r w:rsidR="00B53B4C">
        <w:t>must</w:t>
      </w:r>
      <w:r>
        <w:t xml:space="preserve"> be submitted as </w:t>
      </w:r>
      <w:r w:rsidR="002A5C0A">
        <w:t xml:space="preserve">part of the </w:t>
      </w:r>
      <w:r w:rsidR="00064635">
        <w:t>Community Services</w:t>
      </w:r>
      <w:r w:rsidR="00B53B4C">
        <w:t xml:space="preserve"> internship</w:t>
      </w:r>
      <w:r>
        <w:t>. The report has to be submitted as per the following format only.</w:t>
      </w:r>
      <w:r w:rsidR="00F56912">
        <w:t xml:space="preserve"> Reports in any other format will not be accepted.</w:t>
      </w:r>
    </w:p>
    <w:p w14:paraId="534A7336" w14:textId="77777777" w:rsidR="007C77D9" w:rsidRDefault="007C77D9" w:rsidP="002A5C0A">
      <w:pPr>
        <w:ind w:left="284" w:hanging="284"/>
        <w:jc w:val="both"/>
      </w:pPr>
    </w:p>
    <w:p w14:paraId="6A32BE27" w14:textId="24E2951C" w:rsidR="007C77D9" w:rsidRDefault="00B53B4C" w:rsidP="002A5C0A">
      <w:pPr>
        <w:ind w:left="284" w:hanging="284"/>
        <w:jc w:val="both"/>
      </w:pPr>
      <w:r>
        <w:t xml:space="preserve">2. </w:t>
      </w:r>
      <w:r w:rsidR="007C77D9">
        <w:t xml:space="preserve">The report </w:t>
      </w:r>
      <w:r w:rsidR="00367EB2">
        <w:t>must</w:t>
      </w:r>
      <w:r w:rsidR="007C77D9">
        <w:t xml:space="preserve"> include photographs. Any other attachments (videos, </w:t>
      </w:r>
      <w:proofErr w:type="spellStart"/>
      <w:r w:rsidR="007C77D9">
        <w:t>etc</w:t>
      </w:r>
      <w:proofErr w:type="spellEnd"/>
      <w:r w:rsidR="007C77D9">
        <w:t xml:space="preserve">) can be handed over to your division coordinator. </w:t>
      </w:r>
      <w:r w:rsidR="00064635">
        <w:t xml:space="preserve">The certificate of completion </w:t>
      </w:r>
      <w:r w:rsidR="00FE2F3D">
        <w:t>(in hard copy) is</w:t>
      </w:r>
      <w:r w:rsidR="00064635">
        <w:t xml:space="preserve"> also to be handed over to your division coordinator.</w:t>
      </w:r>
      <w:r w:rsidR="002A5C0A">
        <w:t xml:space="preserve"> The certificate shall be signed by the competent authority of the concerned NGOs </w:t>
      </w:r>
    </w:p>
    <w:p w14:paraId="37B5BF5A" w14:textId="77777777" w:rsidR="00F56912" w:rsidRDefault="00F56912" w:rsidP="002A5C0A">
      <w:pPr>
        <w:ind w:left="284" w:hanging="284"/>
        <w:jc w:val="both"/>
      </w:pPr>
    </w:p>
    <w:p w14:paraId="527AA9B9" w14:textId="77777777" w:rsidR="00F56912" w:rsidRDefault="00F56912" w:rsidP="002A5C0A">
      <w:pPr>
        <w:ind w:left="284" w:hanging="284"/>
        <w:jc w:val="both"/>
      </w:pPr>
      <w:r>
        <w:t xml:space="preserve">4. Preferred font size for the report would be Times New Roman 12. </w:t>
      </w:r>
    </w:p>
    <w:p w14:paraId="738AC87D" w14:textId="77777777" w:rsidR="00F56912" w:rsidRDefault="00F56912" w:rsidP="00145672">
      <w:pPr>
        <w:jc w:val="both"/>
      </w:pPr>
    </w:p>
    <w:p w14:paraId="2E3A63B0" w14:textId="25EA9E42" w:rsidR="00F56912" w:rsidRDefault="00145672" w:rsidP="002A5C0A">
      <w:pPr>
        <w:ind w:left="284" w:hanging="284"/>
        <w:jc w:val="both"/>
      </w:pPr>
      <w:r>
        <w:t>5</w:t>
      </w:r>
      <w:r w:rsidR="00F56912">
        <w:t xml:space="preserve">. Each student </w:t>
      </w:r>
      <w:r w:rsidR="00367EB2">
        <w:t>must</w:t>
      </w:r>
      <w:r w:rsidR="002A5C0A">
        <w:t xml:space="preserve"> </w:t>
      </w:r>
      <w:r w:rsidR="00F56912">
        <w:t>upload their own report</w:t>
      </w:r>
      <w:r w:rsidR="002A5C0A">
        <w:t xml:space="preserve"> individually</w:t>
      </w:r>
      <w:r>
        <w:t xml:space="preserve"> in a folder shared by concern faculty coordinator.</w:t>
      </w:r>
      <w:r w:rsidR="00367EB2">
        <w:t xml:space="preserve"> Faculty coordinator can segregate  2-3 good reports for accreditation purpose. </w:t>
      </w:r>
    </w:p>
    <w:p w14:paraId="110F2F95" w14:textId="77777777" w:rsidR="00CE6A56" w:rsidRDefault="00CE6A56" w:rsidP="002A5C0A">
      <w:pPr>
        <w:ind w:left="284" w:hanging="284"/>
        <w:jc w:val="both"/>
      </w:pPr>
    </w:p>
    <w:p w14:paraId="0EA1160A" w14:textId="31E521CF" w:rsidR="00CE6A56" w:rsidRDefault="00145672" w:rsidP="002A5C0A">
      <w:pPr>
        <w:ind w:left="284" w:hanging="284"/>
        <w:jc w:val="both"/>
      </w:pPr>
      <w:r>
        <w:t>6</w:t>
      </w:r>
      <w:r w:rsidR="00CE6A56">
        <w:t>. Report format has been given in following page</w:t>
      </w:r>
      <w:r w:rsidR="00825164">
        <w:t xml:space="preserve"> for ready reference. </w:t>
      </w:r>
      <w:r w:rsidR="00CE6A56">
        <w:br w:type="page"/>
      </w:r>
    </w:p>
    <w:p w14:paraId="54D725DE" w14:textId="77777777" w:rsidR="00F56912" w:rsidRPr="009C4EA5" w:rsidRDefault="00645FFD">
      <w:pPr>
        <w:rPr>
          <w:b/>
        </w:rPr>
      </w:pPr>
      <w:r>
        <w:rPr>
          <w:b/>
        </w:rPr>
        <w:lastRenderedPageBreak/>
        <w:t xml:space="preserve">Report </w:t>
      </w:r>
      <w:r w:rsidR="00F56912" w:rsidRPr="009C4EA5">
        <w:rPr>
          <w:b/>
        </w:rPr>
        <w:t>Format:</w:t>
      </w:r>
    </w:p>
    <w:p w14:paraId="5CD4A43E" w14:textId="77777777" w:rsidR="00F56912" w:rsidRDefault="00F56912"/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9067"/>
      </w:tblGrid>
      <w:tr w:rsidR="00CE6A56" w14:paraId="68077935" w14:textId="77777777" w:rsidTr="00CE6A56">
        <w:tc>
          <w:tcPr>
            <w:tcW w:w="9067" w:type="dxa"/>
          </w:tcPr>
          <w:p w14:paraId="64ADBC42" w14:textId="77777777" w:rsidR="00CE6A56" w:rsidRDefault="00CE6A56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Pr="00CF5C38">
              <w:rPr>
                <w:b/>
              </w:rPr>
              <w:t>Title:</w:t>
            </w:r>
          </w:p>
          <w:p w14:paraId="781C12BB" w14:textId="77777777" w:rsidR="00CE6A56" w:rsidRPr="00CF5C38" w:rsidRDefault="00CE6A56">
            <w:pPr>
              <w:rPr>
                <w:b/>
              </w:rPr>
            </w:pPr>
          </w:p>
        </w:tc>
      </w:tr>
      <w:tr w:rsidR="00CE6A56" w14:paraId="36A5A9CE" w14:textId="77777777" w:rsidTr="00CE6A56">
        <w:tc>
          <w:tcPr>
            <w:tcW w:w="9067" w:type="dxa"/>
          </w:tcPr>
          <w:p w14:paraId="01C1C80A" w14:textId="77777777" w:rsidR="00CE6A56" w:rsidRDefault="00CE6A56">
            <w:pPr>
              <w:rPr>
                <w:b/>
              </w:rPr>
            </w:pPr>
            <w:r w:rsidRPr="00CE6A56">
              <w:rPr>
                <w:b/>
              </w:rPr>
              <w:t>2</w:t>
            </w:r>
            <w:r w:rsidR="006566A5">
              <w:rPr>
                <w:b/>
              </w:rPr>
              <w:t>.</w:t>
            </w:r>
            <w:r w:rsidRPr="00CE6A56">
              <w:rPr>
                <w:b/>
              </w:rPr>
              <w:t xml:space="preserve"> Student Details</w:t>
            </w:r>
          </w:p>
          <w:p w14:paraId="0223DCB0" w14:textId="77777777" w:rsidR="00CE6A56" w:rsidRDefault="00CE6A56">
            <w:pPr>
              <w:rPr>
                <w:b/>
              </w:rPr>
            </w:pPr>
          </w:p>
          <w:p w14:paraId="34D5F022" w14:textId="77777777" w:rsidR="00CE6A56" w:rsidRDefault="006566A5" w:rsidP="002A5C0A">
            <w:pPr>
              <w:ind w:left="284"/>
              <w:rPr>
                <w:b/>
              </w:rPr>
            </w:pPr>
            <w:r>
              <w:rPr>
                <w:b/>
              </w:rPr>
              <w:t>Name of the Student:</w:t>
            </w:r>
          </w:p>
          <w:p w14:paraId="0E6A0890" w14:textId="77777777" w:rsidR="00CE6A56" w:rsidRDefault="00CE6A56" w:rsidP="002A5C0A">
            <w:pPr>
              <w:ind w:left="284"/>
              <w:rPr>
                <w:b/>
              </w:rPr>
            </w:pPr>
          </w:p>
          <w:p w14:paraId="14D741B3" w14:textId="77777777" w:rsidR="00CE6A56" w:rsidRPr="00CF5C38" w:rsidRDefault="00CE6A56" w:rsidP="002A5C0A">
            <w:pPr>
              <w:ind w:left="284"/>
              <w:rPr>
                <w:b/>
              </w:rPr>
            </w:pPr>
            <w:r w:rsidRPr="00CF5C38">
              <w:rPr>
                <w:b/>
              </w:rPr>
              <w:t>Roll no.:</w:t>
            </w:r>
          </w:p>
          <w:p w14:paraId="21002B26" w14:textId="77777777" w:rsidR="00CE6A56" w:rsidRDefault="00CE6A56" w:rsidP="002A5C0A">
            <w:pPr>
              <w:ind w:left="284"/>
              <w:rPr>
                <w:b/>
              </w:rPr>
            </w:pPr>
          </w:p>
          <w:p w14:paraId="1E841059" w14:textId="77777777" w:rsidR="00CE6A56" w:rsidRDefault="00CE6A56" w:rsidP="002A5C0A">
            <w:pPr>
              <w:ind w:left="284"/>
              <w:rPr>
                <w:b/>
              </w:rPr>
            </w:pPr>
            <w:r w:rsidRPr="00CF5C38">
              <w:rPr>
                <w:b/>
              </w:rPr>
              <w:t>Semester:</w:t>
            </w:r>
          </w:p>
          <w:p w14:paraId="4B73DB02" w14:textId="77777777" w:rsidR="00CE6A56" w:rsidRPr="00CF5C38" w:rsidRDefault="00CE6A56">
            <w:pPr>
              <w:rPr>
                <w:b/>
              </w:rPr>
            </w:pPr>
          </w:p>
        </w:tc>
      </w:tr>
      <w:tr w:rsidR="00CE6A56" w14:paraId="7AFAF6AB" w14:textId="77777777" w:rsidTr="00CE6A56">
        <w:tc>
          <w:tcPr>
            <w:tcW w:w="9067" w:type="dxa"/>
          </w:tcPr>
          <w:p w14:paraId="0C7001A8" w14:textId="77777777" w:rsidR="00CE6A56" w:rsidRDefault="00CE6A56" w:rsidP="00CE6A56">
            <w:pPr>
              <w:rPr>
                <w:b/>
              </w:rPr>
            </w:pPr>
            <w:r w:rsidRPr="00CE6A56">
              <w:rPr>
                <w:b/>
              </w:rPr>
              <w:t>3 Organization</w:t>
            </w:r>
            <w:r>
              <w:rPr>
                <w:b/>
              </w:rPr>
              <w:t xml:space="preserve"> </w:t>
            </w:r>
            <w:r w:rsidRPr="00CE6A56">
              <w:rPr>
                <w:b/>
              </w:rPr>
              <w:t>Details</w:t>
            </w:r>
            <w:r>
              <w:rPr>
                <w:b/>
              </w:rPr>
              <w:t xml:space="preserve"> </w:t>
            </w:r>
          </w:p>
          <w:p w14:paraId="3FFC37E3" w14:textId="77777777" w:rsidR="00CE6A56" w:rsidRDefault="00CE6A56" w:rsidP="00CE6A56">
            <w:pPr>
              <w:rPr>
                <w:b/>
              </w:rPr>
            </w:pPr>
          </w:p>
          <w:p w14:paraId="49F8DF99" w14:textId="77777777" w:rsidR="00CE6A56" w:rsidRDefault="00CE6A56" w:rsidP="002A5C0A">
            <w:pPr>
              <w:ind w:firstLine="567"/>
              <w:rPr>
                <w:b/>
              </w:rPr>
            </w:pPr>
            <w:r w:rsidRPr="00CF5C38">
              <w:rPr>
                <w:b/>
              </w:rPr>
              <w:t>Name of Organization where Community Services undertaken:</w:t>
            </w:r>
          </w:p>
          <w:p w14:paraId="6BA6CC24" w14:textId="77777777" w:rsidR="002A5C0A" w:rsidRDefault="002A5C0A" w:rsidP="002A5C0A">
            <w:pPr>
              <w:ind w:firstLine="567"/>
              <w:rPr>
                <w:b/>
              </w:rPr>
            </w:pPr>
          </w:p>
          <w:p w14:paraId="78F27FEE" w14:textId="77777777" w:rsidR="002A5C0A" w:rsidRPr="00CF5C38" w:rsidRDefault="002A5C0A" w:rsidP="002A5C0A">
            <w:pPr>
              <w:ind w:firstLine="567"/>
              <w:rPr>
                <w:b/>
              </w:rPr>
            </w:pPr>
            <w:r>
              <w:rPr>
                <w:b/>
              </w:rPr>
              <w:t>Name of Contact Person:</w:t>
            </w:r>
          </w:p>
          <w:p w14:paraId="0A22BB3C" w14:textId="77777777" w:rsidR="00CE6A56" w:rsidRDefault="00CE6A56" w:rsidP="002A5C0A">
            <w:pPr>
              <w:ind w:firstLine="567"/>
              <w:rPr>
                <w:b/>
              </w:rPr>
            </w:pPr>
          </w:p>
          <w:p w14:paraId="7175A451" w14:textId="77777777" w:rsidR="00CE6A56" w:rsidRPr="00CF5C38" w:rsidRDefault="00CE6A56" w:rsidP="002A5C0A">
            <w:pPr>
              <w:ind w:firstLine="567"/>
              <w:rPr>
                <w:b/>
              </w:rPr>
            </w:pPr>
            <w:r w:rsidRPr="00CF5C38">
              <w:rPr>
                <w:b/>
              </w:rPr>
              <w:t>Address:</w:t>
            </w:r>
          </w:p>
          <w:p w14:paraId="492DA81E" w14:textId="77777777" w:rsidR="00CE6A56" w:rsidRDefault="00CE6A56" w:rsidP="002A5C0A">
            <w:pPr>
              <w:ind w:firstLine="567"/>
              <w:rPr>
                <w:b/>
              </w:rPr>
            </w:pPr>
          </w:p>
          <w:p w14:paraId="779767ED" w14:textId="77777777" w:rsidR="00CE6A56" w:rsidRPr="00CF5C38" w:rsidRDefault="00CE6A56" w:rsidP="002A5C0A">
            <w:pPr>
              <w:ind w:firstLine="567"/>
              <w:rPr>
                <w:b/>
              </w:rPr>
            </w:pPr>
            <w:r w:rsidRPr="00CF5C38">
              <w:rPr>
                <w:b/>
              </w:rPr>
              <w:t>Telephone/Fax:</w:t>
            </w:r>
          </w:p>
          <w:p w14:paraId="067AF7EC" w14:textId="77777777" w:rsidR="00CE6A56" w:rsidRDefault="00CE6A56" w:rsidP="002A5C0A">
            <w:pPr>
              <w:ind w:firstLine="567"/>
              <w:rPr>
                <w:b/>
              </w:rPr>
            </w:pPr>
          </w:p>
          <w:p w14:paraId="3685BFC6" w14:textId="77777777" w:rsidR="00CE6A56" w:rsidRPr="00CF5C38" w:rsidRDefault="00CE6A56" w:rsidP="002A5C0A">
            <w:pPr>
              <w:ind w:firstLine="567"/>
              <w:rPr>
                <w:b/>
              </w:rPr>
            </w:pPr>
            <w:r w:rsidRPr="00CF5C38">
              <w:rPr>
                <w:b/>
              </w:rPr>
              <w:t>E-mail:</w:t>
            </w:r>
          </w:p>
          <w:p w14:paraId="441ADAC2" w14:textId="77777777" w:rsidR="00CE6A56" w:rsidRDefault="00CE6A56" w:rsidP="002A5C0A">
            <w:pPr>
              <w:ind w:firstLine="567"/>
              <w:rPr>
                <w:b/>
              </w:rPr>
            </w:pPr>
          </w:p>
          <w:p w14:paraId="5547176C" w14:textId="77777777" w:rsidR="00CE6A56" w:rsidRPr="00CF5C38" w:rsidRDefault="00CE6A56" w:rsidP="002A5C0A">
            <w:pPr>
              <w:ind w:firstLine="567"/>
              <w:rPr>
                <w:b/>
              </w:rPr>
            </w:pPr>
            <w:r w:rsidRPr="00CF5C38">
              <w:rPr>
                <w:b/>
              </w:rPr>
              <w:t>Website:</w:t>
            </w:r>
          </w:p>
          <w:p w14:paraId="235A66FF" w14:textId="77777777" w:rsidR="00CE6A56" w:rsidRPr="00CF5C38" w:rsidRDefault="00CE6A56">
            <w:pPr>
              <w:rPr>
                <w:b/>
              </w:rPr>
            </w:pPr>
          </w:p>
          <w:p w14:paraId="5E2E1987" w14:textId="77777777" w:rsidR="00CE6A56" w:rsidRPr="00CF5C38" w:rsidRDefault="00BC2873">
            <w:pPr>
              <w:rPr>
                <w:b/>
              </w:rPr>
            </w:pPr>
            <w:r>
              <w:rPr>
                <w:b/>
              </w:rPr>
              <w:t xml:space="preserve">          </w:t>
            </w:r>
            <w:r w:rsidR="00CE6A56" w:rsidRPr="00CF5C38">
              <w:rPr>
                <w:b/>
              </w:rPr>
              <w:t>Details (in bulleted points) of Major Activities carried out by the Organization:</w:t>
            </w:r>
          </w:p>
          <w:p w14:paraId="29964888" w14:textId="77777777" w:rsidR="00CE6A56" w:rsidRDefault="00CE6A56">
            <w:pPr>
              <w:rPr>
                <w:b/>
              </w:rPr>
            </w:pPr>
          </w:p>
          <w:p w14:paraId="05693FE2" w14:textId="77777777" w:rsidR="00BC2873" w:rsidRDefault="00BC2873">
            <w:pPr>
              <w:rPr>
                <w:b/>
              </w:rPr>
            </w:pPr>
            <w:r>
              <w:rPr>
                <w:b/>
              </w:rPr>
              <w:t xml:space="preserve">         Contact </w:t>
            </w:r>
            <w:r w:rsidR="00CE6A56" w:rsidRPr="00CF5C38">
              <w:rPr>
                <w:b/>
              </w:rPr>
              <w:t>Details of Immediate Supervisor under whose guidan</w:t>
            </w:r>
            <w:r>
              <w:rPr>
                <w:b/>
              </w:rPr>
              <w:t xml:space="preserve">ce the activity was   </w:t>
            </w:r>
          </w:p>
          <w:p w14:paraId="31C4769A" w14:textId="77777777" w:rsidR="00CE6A56" w:rsidRPr="00CF5C38" w:rsidRDefault="00BC2873">
            <w:pPr>
              <w:rPr>
                <w:b/>
              </w:rPr>
            </w:pPr>
            <w:r>
              <w:rPr>
                <w:b/>
              </w:rPr>
              <w:t xml:space="preserve">         carried out:</w:t>
            </w:r>
          </w:p>
          <w:p w14:paraId="5906BFF2" w14:textId="77777777" w:rsidR="00CE6A56" w:rsidRDefault="00CE6A56">
            <w:pPr>
              <w:rPr>
                <w:b/>
              </w:rPr>
            </w:pPr>
          </w:p>
          <w:p w14:paraId="72FE841F" w14:textId="77777777" w:rsidR="00CE6A56" w:rsidRPr="00CF5C38" w:rsidRDefault="00681527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r w:rsidR="00CE6A56">
              <w:rPr>
                <w:b/>
              </w:rPr>
              <w:t xml:space="preserve"> </w:t>
            </w:r>
            <w:r w:rsidR="00CE6A56" w:rsidRPr="00CF5C38">
              <w:rPr>
                <w:b/>
              </w:rPr>
              <w:t>Major activities/themes (in bulleted points only) on which organization works:</w:t>
            </w:r>
          </w:p>
          <w:p w14:paraId="291F97F8" w14:textId="77777777" w:rsidR="00CE6A56" w:rsidRPr="00CF5C38" w:rsidRDefault="00CE6A56" w:rsidP="00321B96">
            <w:pPr>
              <w:rPr>
                <w:b/>
              </w:rPr>
            </w:pPr>
          </w:p>
          <w:p w14:paraId="3C15BE90" w14:textId="77777777" w:rsidR="00CE6A56" w:rsidRDefault="00681527" w:rsidP="002B503E">
            <w:pPr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CE6A56" w:rsidRPr="00CF5C38">
              <w:rPr>
                <w:b/>
              </w:rPr>
              <w:t xml:space="preserve">Time Duration of Community Service Activity: Date/s </w:t>
            </w:r>
            <w:r w:rsidR="00CE6A56">
              <w:rPr>
                <w:b/>
              </w:rPr>
              <w:t xml:space="preserve">(including no. of </w:t>
            </w:r>
            <w:r w:rsidR="00CE6A56" w:rsidRPr="00CF5C38">
              <w:rPr>
                <w:b/>
              </w:rPr>
              <w:t>hours</w:t>
            </w:r>
            <w:r w:rsidR="00CE6A56">
              <w:rPr>
                <w:b/>
              </w:rPr>
              <w:t>)</w:t>
            </w:r>
          </w:p>
          <w:p w14:paraId="293C805E" w14:textId="77777777" w:rsidR="00CE6A56" w:rsidRDefault="00CE6A56" w:rsidP="002B503E">
            <w:pPr>
              <w:rPr>
                <w:b/>
              </w:rPr>
            </w:pPr>
          </w:p>
          <w:p w14:paraId="111558C3" w14:textId="77777777" w:rsidR="00CE6A56" w:rsidRPr="00CF5C38" w:rsidRDefault="00CE6A56" w:rsidP="002B503E">
            <w:pPr>
              <w:rPr>
                <w:b/>
              </w:rPr>
            </w:pPr>
          </w:p>
        </w:tc>
      </w:tr>
      <w:tr w:rsidR="00CE6A56" w14:paraId="5DCC9DA6" w14:textId="77777777" w:rsidTr="00CE6A56">
        <w:tc>
          <w:tcPr>
            <w:tcW w:w="9067" w:type="dxa"/>
          </w:tcPr>
          <w:p w14:paraId="08D6096B" w14:textId="77777777" w:rsidR="00CE6A56" w:rsidRDefault="00CE6A56">
            <w:pPr>
              <w:rPr>
                <w:b/>
              </w:rPr>
            </w:pPr>
            <w:r w:rsidRPr="00CE6A56">
              <w:rPr>
                <w:b/>
              </w:rPr>
              <w:t>4.0 Detail</w:t>
            </w:r>
            <w:r>
              <w:rPr>
                <w:b/>
              </w:rPr>
              <w:t>s of Community Service</w:t>
            </w:r>
            <w:r w:rsidR="00F246B9">
              <w:rPr>
                <w:b/>
              </w:rPr>
              <w:t>s</w:t>
            </w:r>
            <w:r>
              <w:rPr>
                <w:b/>
              </w:rPr>
              <w:t xml:space="preserve"> Activity </w:t>
            </w:r>
          </w:p>
          <w:p w14:paraId="1633F4C3" w14:textId="77777777" w:rsidR="00CE6A56" w:rsidRDefault="00CE6A56">
            <w:pPr>
              <w:rPr>
                <w:b/>
              </w:rPr>
            </w:pPr>
          </w:p>
          <w:p w14:paraId="62419ABB" w14:textId="77777777" w:rsidR="00CE6A56" w:rsidRPr="00CF5C38" w:rsidRDefault="00681527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 w:rsidR="00CE6A56" w:rsidRPr="00CF5C38">
              <w:rPr>
                <w:b/>
              </w:rPr>
              <w:t>Location of Activity:</w:t>
            </w:r>
          </w:p>
          <w:p w14:paraId="09D9D320" w14:textId="1A1F99D7" w:rsidR="00CE6A56" w:rsidRPr="00CF5C38" w:rsidRDefault="00681527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 w:rsidR="00CE6A56" w:rsidRPr="00CF5C38">
              <w:rPr>
                <w:b/>
              </w:rPr>
              <w:t>Area, City/Village, Taluka</w:t>
            </w:r>
            <w:r w:rsidR="00145672">
              <w:rPr>
                <w:b/>
              </w:rPr>
              <w:t>,</w:t>
            </w:r>
            <w:r w:rsidR="00CE6A56" w:rsidRPr="00CF5C38">
              <w:rPr>
                <w:b/>
              </w:rPr>
              <w:t xml:space="preserve"> District, State, Country.</w:t>
            </w:r>
          </w:p>
          <w:p w14:paraId="04852847" w14:textId="77777777" w:rsidR="00CE6A56" w:rsidRPr="00CF5C38" w:rsidRDefault="00CE6A56">
            <w:pPr>
              <w:rPr>
                <w:b/>
              </w:rPr>
            </w:pPr>
          </w:p>
          <w:p w14:paraId="0366E15F" w14:textId="77777777" w:rsidR="00CE6A56" w:rsidRPr="00CF5C38" w:rsidRDefault="00681527">
            <w:pPr>
              <w:rPr>
                <w:b/>
              </w:rPr>
            </w:pPr>
            <w:r>
              <w:rPr>
                <w:b/>
              </w:rPr>
              <w:t xml:space="preserve">      Aim </w:t>
            </w:r>
            <w:r w:rsidR="00CE6A56" w:rsidRPr="00CF5C38">
              <w:rPr>
                <w:b/>
              </w:rPr>
              <w:t>of Activity:</w:t>
            </w:r>
          </w:p>
          <w:p w14:paraId="1CE0A81F" w14:textId="77777777" w:rsidR="00CE6A56" w:rsidRPr="00CF5C38" w:rsidRDefault="00CE6A56">
            <w:pPr>
              <w:rPr>
                <w:b/>
              </w:rPr>
            </w:pPr>
          </w:p>
          <w:p w14:paraId="719E5FFC" w14:textId="77777777" w:rsidR="00CE6A56" w:rsidRDefault="00681527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 w:rsidR="00CE6A56">
              <w:rPr>
                <w:b/>
              </w:rPr>
              <w:t xml:space="preserve">Specific </w:t>
            </w:r>
            <w:r w:rsidR="00CE6A56" w:rsidRPr="00CF5C38">
              <w:rPr>
                <w:b/>
              </w:rPr>
              <w:t>Task/s carried out:</w:t>
            </w:r>
          </w:p>
          <w:p w14:paraId="63D545A0" w14:textId="77777777" w:rsidR="00CE6A56" w:rsidRDefault="00CE6A56">
            <w:pPr>
              <w:rPr>
                <w:b/>
              </w:rPr>
            </w:pPr>
          </w:p>
          <w:p w14:paraId="07DCE75E" w14:textId="77777777" w:rsidR="00CE6A56" w:rsidRDefault="00CE6A56">
            <w:pPr>
              <w:rPr>
                <w:b/>
              </w:rPr>
            </w:pPr>
          </w:p>
          <w:p w14:paraId="40A4A544" w14:textId="77777777" w:rsidR="00CE6A56" w:rsidRDefault="00CE6A56">
            <w:pPr>
              <w:rPr>
                <w:b/>
              </w:rPr>
            </w:pPr>
          </w:p>
          <w:p w14:paraId="0764EA50" w14:textId="77777777" w:rsidR="00CE6A56" w:rsidRPr="00CF5C38" w:rsidRDefault="0068152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CE6A56">
              <w:rPr>
                <w:b/>
              </w:rPr>
              <w:t xml:space="preserve"> </w:t>
            </w:r>
            <w:r w:rsidR="00CE6A56" w:rsidRPr="00CF5C38">
              <w:rPr>
                <w:b/>
              </w:rPr>
              <w:t>Photos (with title) of Activity:</w:t>
            </w:r>
          </w:p>
          <w:p w14:paraId="457DB2EA" w14:textId="77777777" w:rsidR="00CE6A56" w:rsidRPr="00CF5C38" w:rsidRDefault="00F26193">
            <w:pPr>
              <w:rPr>
                <w:b/>
              </w:rPr>
            </w:pPr>
            <w:r w:rsidRPr="00CF5C38">
              <w:rPr>
                <w:b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82ABC3F" wp14:editId="3A848724">
                      <wp:simplePos x="0" y="0"/>
                      <wp:positionH relativeFrom="column">
                        <wp:posOffset>2951803</wp:posOffset>
                      </wp:positionH>
                      <wp:positionV relativeFrom="paragraph">
                        <wp:posOffset>41299</wp:posOffset>
                      </wp:positionV>
                      <wp:extent cx="2691442" cy="1448806"/>
                      <wp:effectExtent l="0" t="0" r="13970" b="1841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1442" cy="14488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8195AB" w14:textId="77777777" w:rsidR="00F26193" w:rsidRDefault="00F26193" w:rsidP="00F2619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2ABC3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232.45pt;margin-top:3.25pt;width:211.9pt;height:114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" fillcolor="white [3201]" strokeweight=".5pt">
                      <v:textbox>
                        <w:txbxContent>
                          <w:p w14:paraId="3D8195AB" w14:textId="77777777" w:rsidR="00F26193" w:rsidRDefault="00F26193" w:rsidP="00F26193"/>
                        </w:txbxContent>
                      </v:textbox>
                    </v:shape>
                  </w:pict>
                </mc:Fallback>
              </mc:AlternateContent>
            </w:r>
            <w:r w:rsidRPr="00CF5C38">
              <w:rPr>
                <w:b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9414A25" wp14:editId="28C62DA8">
                      <wp:simplePos x="0" y="0"/>
                      <wp:positionH relativeFrom="column">
                        <wp:posOffset>96460</wp:posOffset>
                      </wp:positionH>
                      <wp:positionV relativeFrom="paragraph">
                        <wp:posOffset>49925</wp:posOffset>
                      </wp:positionV>
                      <wp:extent cx="2639683" cy="1440612"/>
                      <wp:effectExtent l="0" t="0" r="27940" b="2667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39683" cy="14406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6B48DF" w14:textId="77777777" w:rsidR="00F26193" w:rsidRDefault="00F26193" w:rsidP="00F2619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414A25" id="Text Box 6" o:spid="_x0000_s1027" type="#_x0000_t202" style="position:absolute;margin-left:7.6pt;margin-top:3.95pt;width:207.85pt;height:113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" fillcolor="white [3201]" strokeweight=".5pt">
                      <v:textbox>
                        <w:txbxContent>
                          <w:p w14:paraId="4B6B48DF" w14:textId="77777777" w:rsidR="00F26193" w:rsidRDefault="00F26193" w:rsidP="00F26193"/>
                        </w:txbxContent>
                      </v:textbox>
                    </v:shape>
                  </w:pict>
                </mc:Fallback>
              </mc:AlternateContent>
            </w:r>
          </w:p>
          <w:p w14:paraId="0245892A" w14:textId="77777777" w:rsidR="00CE6A56" w:rsidRPr="00CF5C38" w:rsidRDefault="00CE6A56">
            <w:pPr>
              <w:rPr>
                <w:b/>
              </w:rPr>
            </w:pPr>
          </w:p>
          <w:p w14:paraId="40ABAEAE" w14:textId="77777777" w:rsidR="00CE6A56" w:rsidRPr="00CF5C38" w:rsidRDefault="00CE6A56">
            <w:pPr>
              <w:rPr>
                <w:b/>
              </w:rPr>
            </w:pPr>
          </w:p>
          <w:p w14:paraId="15591951" w14:textId="77777777" w:rsidR="00CE6A56" w:rsidRPr="00CF5C38" w:rsidRDefault="00CE6A56">
            <w:pPr>
              <w:rPr>
                <w:b/>
              </w:rPr>
            </w:pPr>
          </w:p>
          <w:p w14:paraId="162CE336" w14:textId="77777777" w:rsidR="00CE6A56" w:rsidRPr="00CF5C38" w:rsidRDefault="00CE6A56">
            <w:pPr>
              <w:rPr>
                <w:b/>
              </w:rPr>
            </w:pPr>
          </w:p>
          <w:p w14:paraId="53155D97" w14:textId="77777777" w:rsidR="00CE6A56" w:rsidRPr="00CF5C38" w:rsidRDefault="00CE6A56">
            <w:pPr>
              <w:rPr>
                <w:b/>
              </w:rPr>
            </w:pPr>
          </w:p>
          <w:p w14:paraId="75B454ED" w14:textId="77777777" w:rsidR="00CE6A56" w:rsidRPr="00CF5C38" w:rsidRDefault="00CE6A56">
            <w:pPr>
              <w:rPr>
                <w:b/>
              </w:rPr>
            </w:pPr>
          </w:p>
          <w:p w14:paraId="222AF798" w14:textId="77777777" w:rsidR="00CE6A56" w:rsidRPr="00CF5C38" w:rsidRDefault="00CE6A56">
            <w:pPr>
              <w:rPr>
                <w:b/>
              </w:rPr>
            </w:pPr>
          </w:p>
          <w:p w14:paraId="6569407B" w14:textId="77777777" w:rsidR="00CE6A56" w:rsidRPr="00CF5C38" w:rsidRDefault="00CE6A56">
            <w:pPr>
              <w:rPr>
                <w:b/>
              </w:rPr>
            </w:pPr>
          </w:p>
          <w:p w14:paraId="11DBACB7" w14:textId="77777777" w:rsidR="00CE6A56" w:rsidRPr="00CF5C38" w:rsidRDefault="00CE6A56">
            <w:pPr>
              <w:rPr>
                <w:b/>
              </w:rPr>
            </w:pPr>
          </w:p>
          <w:p w14:paraId="337DAFE3" w14:textId="77777777" w:rsidR="00CE6A56" w:rsidRPr="00CF5C38" w:rsidRDefault="00F26193">
            <w:pPr>
              <w:rPr>
                <w:b/>
              </w:rPr>
            </w:pPr>
            <w:r w:rsidRPr="00CF5C38">
              <w:rPr>
                <w:b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5D2530E" wp14:editId="00C935CD">
                      <wp:simplePos x="0" y="0"/>
                      <wp:positionH relativeFrom="column">
                        <wp:posOffset>96460</wp:posOffset>
                      </wp:positionH>
                      <wp:positionV relativeFrom="paragraph">
                        <wp:posOffset>82992</wp:posOffset>
                      </wp:positionV>
                      <wp:extent cx="2665562" cy="1388853"/>
                      <wp:effectExtent l="0" t="0" r="20955" b="2095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5562" cy="13888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E4F3F3" w14:textId="77777777" w:rsidR="00F26193" w:rsidRDefault="00F26193" w:rsidP="00F2619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2530E" id="Text Box 5" o:spid="_x0000_s1028" type="#_x0000_t202" style="position:absolute;margin-left:7.6pt;margin-top:6.55pt;width:209.9pt;height:109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" fillcolor="white [3201]" strokeweight=".5pt">
                      <v:textbox>
                        <w:txbxContent>
                          <w:p w14:paraId="7CE4F3F3" w14:textId="77777777" w:rsidR="00F26193" w:rsidRDefault="00F26193" w:rsidP="00F26193"/>
                        </w:txbxContent>
                      </v:textbox>
                    </v:shape>
                  </w:pict>
                </mc:Fallback>
              </mc:AlternateContent>
            </w:r>
            <w:r w:rsidRPr="00CF5C38">
              <w:rPr>
                <w:b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221BAA9" wp14:editId="2302C049">
                      <wp:simplePos x="0" y="0"/>
                      <wp:positionH relativeFrom="column">
                        <wp:posOffset>2977683</wp:posOffset>
                      </wp:positionH>
                      <wp:positionV relativeFrom="paragraph">
                        <wp:posOffset>74367</wp:posOffset>
                      </wp:positionV>
                      <wp:extent cx="2665250" cy="1414732"/>
                      <wp:effectExtent l="0" t="0" r="20955" b="1460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5250" cy="14147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6E93A4" w14:textId="77777777" w:rsidR="00CE6A56" w:rsidRDefault="00CE6A56" w:rsidP="00A7619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1BAA9" id="Text Box 4" o:spid="_x0000_s1029" type="#_x0000_t202" style="position:absolute;margin-left:234.45pt;margin-top:5.85pt;width:209.85pt;height:11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" fillcolor="white [3201]" strokeweight=".5pt">
                      <v:textbox>
                        <w:txbxContent>
                          <w:p w14:paraId="356E93A4" w14:textId="77777777" w:rsidR="00CE6A56" w:rsidRDefault="00CE6A56" w:rsidP="00A7619C"/>
                        </w:txbxContent>
                      </v:textbox>
                    </v:shape>
                  </w:pict>
                </mc:Fallback>
              </mc:AlternateContent>
            </w:r>
          </w:p>
          <w:p w14:paraId="77D17546" w14:textId="77777777" w:rsidR="00CE6A56" w:rsidRDefault="00CE6A56" w:rsidP="000C3F80">
            <w:pPr>
              <w:rPr>
                <w:b/>
              </w:rPr>
            </w:pPr>
          </w:p>
          <w:p w14:paraId="398CE827" w14:textId="77777777" w:rsidR="00CE6A56" w:rsidRDefault="00CE6A56" w:rsidP="000C3F80">
            <w:pPr>
              <w:rPr>
                <w:b/>
              </w:rPr>
            </w:pPr>
          </w:p>
          <w:p w14:paraId="6DB30565" w14:textId="77777777" w:rsidR="00CE6A56" w:rsidRDefault="00CE6A56" w:rsidP="000C3F80">
            <w:pPr>
              <w:rPr>
                <w:b/>
              </w:rPr>
            </w:pPr>
          </w:p>
          <w:p w14:paraId="07E2DCBF" w14:textId="77777777" w:rsidR="00CE6A56" w:rsidRDefault="00CE6A56" w:rsidP="000C3F80">
            <w:pPr>
              <w:rPr>
                <w:b/>
              </w:rPr>
            </w:pPr>
          </w:p>
          <w:p w14:paraId="253B31D4" w14:textId="77777777" w:rsidR="00CE6A56" w:rsidRDefault="00CE6A56" w:rsidP="000C3F80">
            <w:pPr>
              <w:rPr>
                <w:b/>
              </w:rPr>
            </w:pPr>
          </w:p>
          <w:p w14:paraId="6AF34C75" w14:textId="77777777" w:rsidR="00CE6A56" w:rsidRDefault="00CE6A56" w:rsidP="000C3F80">
            <w:pPr>
              <w:rPr>
                <w:b/>
              </w:rPr>
            </w:pPr>
          </w:p>
          <w:p w14:paraId="12C9186C" w14:textId="77777777" w:rsidR="00CE6A56" w:rsidRDefault="00CE6A56" w:rsidP="000C3F80">
            <w:pPr>
              <w:rPr>
                <w:b/>
              </w:rPr>
            </w:pPr>
          </w:p>
          <w:p w14:paraId="47BA9AB6" w14:textId="77777777" w:rsidR="00CE6A56" w:rsidRDefault="00CE6A56" w:rsidP="000C3F80">
            <w:pPr>
              <w:rPr>
                <w:b/>
              </w:rPr>
            </w:pPr>
          </w:p>
          <w:p w14:paraId="5CCE09CA" w14:textId="77777777" w:rsidR="00681527" w:rsidRDefault="00681527" w:rsidP="000C3F80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675A63C5" w14:textId="77777777" w:rsidR="00CE6A56" w:rsidRPr="00CF5C38" w:rsidRDefault="00681527" w:rsidP="000C3F80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CE6A56">
              <w:rPr>
                <w:b/>
              </w:rPr>
              <w:t xml:space="preserve"> </w:t>
            </w:r>
            <w:r w:rsidR="00CE6A56" w:rsidRPr="00CF5C38">
              <w:rPr>
                <w:b/>
              </w:rPr>
              <w:t>Beneficiaries of Activity from  Community/City/Village:</w:t>
            </w:r>
          </w:p>
          <w:p w14:paraId="11B27128" w14:textId="77777777" w:rsidR="00CE6A56" w:rsidRPr="00CF5C38" w:rsidRDefault="00CE6A56">
            <w:pPr>
              <w:rPr>
                <w:b/>
              </w:rPr>
            </w:pPr>
          </w:p>
          <w:p w14:paraId="05ABD74A" w14:textId="77777777" w:rsidR="00CE6A56" w:rsidRDefault="00CE6A56">
            <w:pPr>
              <w:rPr>
                <w:b/>
              </w:rPr>
            </w:pPr>
          </w:p>
          <w:p w14:paraId="2C6ED780" w14:textId="77777777" w:rsidR="00F246B9" w:rsidRDefault="00681527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F246B9">
              <w:rPr>
                <w:b/>
              </w:rPr>
              <w:t xml:space="preserve"> Identification of the problems associated with the concern community/NGO:</w:t>
            </w:r>
          </w:p>
          <w:p w14:paraId="334E0405" w14:textId="77777777" w:rsidR="00F246B9" w:rsidRDefault="00F246B9">
            <w:pPr>
              <w:rPr>
                <w:b/>
              </w:rPr>
            </w:pPr>
          </w:p>
          <w:p w14:paraId="52FD0856" w14:textId="77777777" w:rsidR="00F246B9" w:rsidRDefault="00F246B9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35A0E2" w14:textId="77777777" w:rsidR="00F246B9" w:rsidRDefault="00F246B9">
            <w:pPr>
              <w:rPr>
                <w:b/>
              </w:rPr>
            </w:pPr>
            <w:r>
              <w:rPr>
                <w:b/>
              </w:rPr>
              <w:t xml:space="preserve">     Technical Solution proposed: </w:t>
            </w:r>
          </w:p>
          <w:p w14:paraId="3469EF8B" w14:textId="77777777" w:rsidR="00F246B9" w:rsidRPr="00CF5C38" w:rsidRDefault="00F246B9">
            <w:pPr>
              <w:rPr>
                <w:b/>
              </w:rPr>
            </w:pPr>
            <w:r>
              <w:rPr>
                <w:b/>
              </w:rPr>
              <w:t xml:space="preserve">    </w:t>
            </w:r>
          </w:p>
          <w:p w14:paraId="5F17817C" w14:textId="77777777" w:rsidR="00CE6A56" w:rsidRPr="00CF5C38" w:rsidRDefault="00CE6A56">
            <w:pPr>
              <w:rPr>
                <w:b/>
              </w:rPr>
            </w:pPr>
          </w:p>
          <w:p w14:paraId="23CF51A8" w14:textId="77777777" w:rsidR="00CE6A56" w:rsidRDefault="0068152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CE6A56">
              <w:rPr>
                <w:b/>
              </w:rPr>
              <w:t xml:space="preserve"> </w:t>
            </w:r>
            <w:r w:rsidR="00F246B9">
              <w:rPr>
                <w:b/>
              </w:rPr>
              <w:t xml:space="preserve"> </w:t>
            </w:r>
            <w:r w:rsidR="00CE6A56" w:rsidRPr="00CF5C38">
              <w:rPr>
                <w:b/>
              </w:rPr>
              <w:t xml:space="preserve">Impact of Activity for Societal Benefit: </w:t>
            </w:r>
          </w:p>
          <w:p w14:paraId="637C6B2D" w14:textId="77777777" w:rsidR="00681527" w:rsidRDefault="00681527">
            <w:pPr>
              <w:rPr>
                <w:b/>
              </w:rPr>
            </w:pPr>
          </w:p>
          <w:p w14:paraId="372892B0" w14:textId="77777777" w:rsidR="00F246B9" w:rsidRDefault="0068152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CE6A56">
              <w:rPr>
                <w:b/>
              </w:rPr>
              <w:t xml:space="preserve"> </w:t>
            </w:r>
          </w:p>
          <w:p w14:paraId="2A902EA6" w14:textId="77777777" w:rsidR="00CE6A56" w:rsidRDefault="00F246B9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CE6A56">
              <w:rPr>
                <w:b/>
              </w:rPr>
              <w:t>Concluding Remarks</w:t>
            </w:r>
            <w:r>
              <w:rPr>
                <w:b/>
              </w:rPr>
              <w:t>:</w:t>
            </w:r>
          </w:p>
          <w:p w14:paraId="785A5F6E" w14:textId="77777777" w:rsidR="00681527" w:rsidRDefault="00681527" w:rsidP="006F617A">
            <w:pPr>
              <w:rPr>
                <w:b/>
              </w:rPr>
            </w:pPr>
          </w:p>
          <w:p w14:paraId="3E0C09F4" w14:textId="77777777" w:rsidR="00CE6A56" w:rsidRDefault="00681527" w:rsidP="006F617A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CE6A56">
              <w:rPr>
                <w:b/>
              </w:rPr>
              <w:t xml:space="preserve"> </w:t>
            </w:r>
          </w:p>
          <w:p w14:paraId="6EE6AD61" w14:textId="77777777" w:rsidR="006566A5" w:rsidRDefault="006566A5" w:rsidP="006F617A">
            <w:pPr>
              <w:rPr>
                <w:b/>
              </w:rPr>
            </w:pPr>
          </w:p>
          <w:p w14:paraId="229656FB" w14:textId="77777777" w:rsidR="006566A5" w:rsidRDefault="006566A5" w:rsidP="006F617A">
            <w:pPr>
              <w:rPr>
                <w:b/>
              </w:rPr>
            </w:pPr>
          </w:p>
          <w:p w14:paraId="7C938E82" w14:textId="77777777" w:rsidR="00CE6A56" w:rsidRDefault="00CE6A56" w:rsidP="006F617A">
            <w:pPr>
              <w:rPr>
                <w:b/>
              </w:rPr>
            </w:pPr>
          </w:p>
          <w:p w14:paraId="43CEFB53" w14:textId="77777777" w:rsidR="00CE6A56" w:rsidRDefault="00CE6A56" w:rsidP="006F617A">
            <w:pPr>
              <w:rPr>
                <w:b/>
              </w:rPr>
            </w:pPr>
          </w:p>
          <w:p w14:paraId="768C80C8" w14:textId="77777777" w:rsidR="00CE6A56" w:rsidRDefault="00CE6A56" w:rsidP="006F617A">
            <w:pPr>
              <w:rPr>
                <w:b/>
              </w:rPr>
            </w:pPr>
          </w:p>
          <w:p w14:paraId="07356C80" w14:textId="77777777" w:rsidR="00CE6A56" w:rsidRDefault="00CE6A56" w:rsidP="006F617A">
            <w:pPr>
              <w:rPr>
                <w:b/>
              </w:rPr>
            </w:pPr>
          </w:p>
          <w:p w14:paraId="279016EF" w14:textId="77777777" w:rsidR="00CE6A56" w:rsidRPr="00CF5C38" w:rsidRDefault="00CE6A56" w:rsidP="006F617A">
            <w:pPr>
              <w:rPr>
                <w:b/>
              </w:rPr>
            </w:pPr>
          </w:p>
        </w:tc>
      </w:tr>
      <w:tr w:rsidR="00F246B9" w14:paraId="6A71AE6C" w14:textId="77777777" w:rsidTr="00CE6A56">
        <w:tc>
          <w:tcPr>
            <w:tcW w:w="9067" w:type="dxa"/>
          </w:tcPr>
          <w:p w14:paraId="0DC8C672" w14:textId="77777777" w:rsidR="00F246B9" w:rsidRPr="00CE6A56" w:rsidRDefault="00F246B9">
            <w:pPr>
              <w:rPr>
                <w:b/>
              </w:rPr>
            </w:pPr>
          </w:p>
        </w:tc>
      </w:tr>
    </w:tbl>
    <w:p w14:paraId="263D491E" w14:textId="77777777" w:rsidR="007C77D9" w:rsidRDefault="007C77D9" w:rsidP="00890B28"/>
    <w:sectPr w:rsidR="007C77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054425D4"/>
    <w:multiLevelType w:val="hybridMultilevel"/>
    <w:tmpl w:val="FBA23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77D52"/>
    <w:multiLevelType w:val="multilevel"/>
    <w:tmpl w:val="00C849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057F49"/>
    <w:multiLevelType w:val="hybridMultilevel"/>
    <w:tmpl w:val="E9E0E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75B90"/>
    <w:multiLevelType w:val="multilevel"/>
    <w:tmpl w:val="9E26B4E8"/>
    <w:numStyleLink w:val="ArticleSection"/>
  </w:abstractNum>
  <w:abstractNum w:abstractNumId="15" w15:restartNumberingAfterBreak="0">
    <w:nsid w:val="5A762CF3"/>
    <w:multiLevelType w:val="hybridMultilevel"/>
    <w:tmpl w:val="59CEC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7B960E42"/>
    <w:multiLevelType w:val="multilevel"/>
    <w:tmpl w:val="9E26B4E8"/>
    <w:numStyleLink w:val="ArticleSection"/>
  </w:abstractNum>
  <w:abstractNum w:abstractNumId="18" w15:restartNumberingAfterBreak="0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61088606">
    <w:abstractNumId w:val="18"/>
  </w:num>
  <w:num w:numId="2" w16cid:durableId="1183397352">
    <w:abstractNumId w:val="17"/>
  </w:num>
  <w:num w:numId="3" w16cid:durableId="1487551111">
    <w:abstractNumId w:val="16"/>
  </w:num>
  <w:num w:numId="4" w16cid:durableId="41832362">
    <w:abstractNumId w:val="10"/>
  </w:num>
  <w:num w:numId="5" w16cid:durableId="304899182">
    <w:abstractNumId w:val="14"/>
  </w:num>
  <w:num w:numId="6" w16cid:durableId="1938906646">
    <w:abstractNumId w:val="9"/>
  </w:num>
  <w:num w:numId="7" w16cid:durableId="1354305919">
    <w:abstractNumId w:val="7"/>
  </w:num>
  <w:num w:numId="8" w16cid:durableId="1376197727">
    <w:abstractNumId w:val="6"/>
  </w:num>
  <w:num w:numId="9" w16cid:durableId="1640648727">
    <w:abstractNumId w:val="5"/>
  </w:num>
  <w:num w:numId="10" w16cid:durableId="884950906">
    <w:abstractNumId w:val="4"/>
  </w:num>
  <w:num w:numId="11" w16cid:durableId="1998727361">
    <w:abstractNumId w:val="8"/>
  </w:num>
  <w:num w:numId="12" w16cid:durableId="100154927">
    <w:abstractNumId w:val="3"/>
  </w:num>
  <w:num w:numId="13" w16cid:durableId="571891029">
    <w:abstractNumId w:val="2"/>
  </w:num>
  <w:num w:numId="14" w16cid:durableId="1539901538">
    <w:abstractNumId w:val="1"/>
  </w:num>
  <w:num w:numId="15" w16cid:durableId="611325251">
    <w:abstractNumId w:val="0"/>
  </w:num>
  <w:num w:numId="16" w16cid:durableId="1391808217">
    <w:abstractNumId w:val="11"/>
  </w:num>
  <w:num w:numId="17" w16cid:durableId="652173808">
    <w:abstractNumId w:val="13"/>
  </w:num>
  <w:num w:numId="18" w16cid:durableId="1965501347">
    <w:abstractNumId w:val="15"/>
  </w:num>
  <w:num w:numId="19" w16cid:durableId="2366688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D9"/>
    <w:rsid w:val="00064635"/>
    <w:rsid w:val="000C3F80"/>
    <w:rsid w:val="000E3DF5"/>
    <w:rsid w:val="00145672"/>
    <w:rsid w:val="00197E90"/>
    <w:rsid w:val="00285AA0"/>
    <w:rsid w:val="002A5C0A"/>
    <w:rsid w:val="002B503E"/>
    <w:rsid w:val="0032010F"/>
    <w:rsid w:val="00321B96"/>
    <w:rsid w:val="00367EB2"/>
    <w:rsid w:val="00386C96"/>
    <w:rsid w:val="004D0625"/>
    <w:rsid w:val="00516F53"/>
    <w:rsid w:val="00553180"/>
    <w:rsid w:val="00620166"/>
    <w:rsid w:val="00645FFD"/>
    <w:rsid w:val="006566A5"/>
    <w:rsid w:val="00671DB5"/>
    <w:rsid w:val="00681527"/>
    <w:rsid w:val="006D52FF"/>
    <w:rsid w:val="006F617A"/>
    <w:rsid w:val="007840EC"/>
    <w:rsid w:val="007B7026"/>
    <w:rsid w:val="007C77D9"/>
    <w:rsid w:val="00825164"/>
    <w:rsid w:val="00890B28"/>
    <w:rsid w:val="008B6B8E"/>
    <w:rsid w:val="009C4EA5"/>
    <w:rsid w:val="00A7619C"/>
    <w:rsid w:val="00B103FF"/>
    <w:rsid w:val="00B53B4C"/>
    <w:rsid w:val="00BC2873"/>
    <w:rsid w:val="00C918AA"/>
    <w:rsid w:val="00CE6A56"/>
    <w:rsid w:val="00CF5C38"/>
    <w:rsid w:val="00D332AE"/>
    <w:rsid w:val="00DB4847"/>
    <w:rsid w:val="00EA3A69"/>
    <w:rsid w:val="00F246B9"/>
    <w:rsid w:val="00F26193"/>
    <w:rsid w:val="00F56912"/>
    <w:rsid w:val="00FA633D"/>
    <w:rsid w:val="00FE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7433F0"/>
  <w15:docId w15:val="{B748F913-3CA9-5A40-B6FD-34FCC3B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pPr>
      <w:spacing w:after="120"/>
    </w:p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</w:style>
  <w:style w:type="paragraph" w:styleId="EmailSignature">
    <w:name w:val="E-mail Signature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3">
    <w:name w:val="List 3"/>
    <w:basedOn w:val="Normal"/>
    <w:uiPriority w:val="99"/>
    <w:semiHidden/>
    <w:unhideWhenUsed/>
    <w:pPr>
      <w:ind w:left="1080" w:hanging="360"/>
    </w:pPr>
  </w:style>
  <w:style w:type="paragraph" w:styleId="List4">
    <w:name w:val="List 4"/>
    <w:basedOn w:val="Normal"/>
    <w:uiPriority w:val="99"/>
    <w:semiHidden/>
    <w:unhideWhenUsed/>
    <w:pPr>
      <w:ind w:left="1440" w:hanging="360"/>
    </w:pPr>
  </w:style>
  <w:style w:type="paragraph" w:styleId="List5">
    <w:name w:val="List 5"/>
    <w:basedOn w:val="Normal"/>
    <w:uiPriority w:val="99"/>
    <w:semiHidden/>
    <w:unhideWhenUsed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</w:style>
  <w:style w:type="paragraph" w:styleId="Signature">
    <w:name w:val="Signature"/>
    <w:basedOn w:val="Normal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3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</w:style>
  <w:style w:type="paragraph" w:styleId="ListParagraph">
    <w:name w:val="List Paragraph"/>
    <w:basedOn w:val="Normal"/>
    <w:uiPriority w:val="34"/>
    <w:qFormat/>
    <w:rsid w:val="007C7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ffice%20Word%202003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Office\Templates\1033\Office Word 2003 Look.dotx</Template>
  <TotalTime>8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CL10</dc:creator>
  <cp:lastModifiedBy>Tejal Upadhyay</cp:lastModifiedBy>
  <cp:revision>4</cp:revision>
  <dcterms:created xsi:type="dcterms:W3CDTF">2023-08-19T05:59:00Z</dcterms:created>
  <dcterms:modified xsi:type="dcterms:W3CDTF">2023-08-22T05:07:00Z</dcterms:modified>
</cp:coreProperties>
</file>